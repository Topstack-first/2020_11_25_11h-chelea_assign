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6C06" w14:textId="77777777" w:rsidR="00C6554A" w:rsidRPr="00E46358" w:rsidRDefault="002554CD" w:rsidP="00C6554A">
      <w:pPr>
        <w:pStyle w:val="Photo"/>
        <w:rPr>
          <w:rFonts w:asciiTheme="minorBidi" w:hAnsiTheme="minorBidi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E4635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D172A4F" wp14:editId="3CBEFCC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0C1E8FD" w14:textId="0EC18112" w:rsidR="00C6554A" w:rsidRPr="00E46358" w:rsidRDefault="005B7815" w:rsidP="00C6554A">
      <w:pPr>
        <w:pStyle w:val="Title"/>
        <w:rPr>
          <w:rFonts w:asciiTheme="minorBidi" w:hAnsiTheme="minorBidi" w:cstheme="minorBidi"/>
          <w:sz w:val="28"/>
          <w:szCs w:val="28"/>
        </w:rPr>
      </w:pPr>
      <w:r w:rsidRPr="00E46358">
        <w:rPr>
          <w:rFonts w:asciiTheme="minorBidi" w:hAnsiTheme="minorBidi" w:cstheme="minorBidi"/>
          <w:sz w:val="28"/>
          <w:szCs w:val="28"/>
        </w:rPr>
        <w:t>Assignment</w:t>
      </w:r>
    </w:p>
    <w:p w14:paraId="1A13FE57" w14:textId="0EBD1227" w:rsidR="00C6554A" w:rsidRPr="00E46358" w:rsidRDefault="005B7815" w:rsidP="00C6554A">
      <w:pPr>
        <w:pStyle w:val="Subtitle"/>
        <w:rPr>
          <w:rFonts w:asciiTheme="minorBidi" w:hAnsiTheme="minorBidi" w:cstheme="minorBidi"/>
          <w:sz w:val="28"/>
          <w:szCs w:val="28"/>
        </w:rPr>
      </w:pPr>
      <w:r w:rsidRPr="00E46358">
        <w:rPr>
          <w:rFonts w:asciiTheme="minorBidi" w:hAnsiTheme="minorBidi" w:cstheme="minorBidi"/>
          <w:sz w:val="28"/>
          <w:szCs w:val="28"/>
        </w:rPr>
        <w:t>Week 1</w:t>
      </w:r>
      <w:r w:rsidR="00FC1B75">
        <w:rPr>
          <w:rFonts w:asciiTheme="minorBidi" w:hAnsiTheme="minorBidi" w:cstheme="minorBidi"/>
          <w:sz w:val="28"/>
          <w:szCs w:val="28"/>
        </w:rPr>
        <w:t>0</w:t>
      </w:r>
    </w:p>
    <w:p w14:paraId="0C110D93" w14:textId="078F7788" w:rsidR="00C6554A" w:rsidRPr="00E46358" w:rsidRDefault="005B7815" w:rsidP="00C6554A">
      <w:pPr>
        <w:pStyle w:val="ContactInf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>Maziar Shajari</w:t>
      </w:r>
      <w:r w:rsidR="00C6554A" w:rsidRPr="00E46358">
        <w:rPr>
          <w:rFonts w:asciiTheme="minorBidi" w:hAnsiTheme="minorBidi"/>
          <w:sz w:val="28"/>
          <w:szCs w:val="28"/>
        </w:rPr>
        <w:t xml:space="preserve"> | </w:t>
      </w:r>
      <w:r w:rsidRPr="00E46358">
        <w:rPr>
          <w:rFonts w:asciiTheme="minorBidi" w:hAnsiTheme="minorBidi"/>
          <w:sz w:val="28"/>
          <w:szCs w:val="28"/>
        </w:rPr>
        <w:t>Advanced databases</w:t>
      </w:r>
      <w:r w:rsidR="00C6554A" w:rsidRPr="00E46358">
        <w:rPr>
          <w:rFonts w:asciiTheme="minorBidi" w:hAnsiTheme="minorBidi"/>
          <w:sz w:val="28"/>
          <w:szCs w:val="28"/>
        </w:rPr>
        <w:t xml:space="preserve">| </w:t>
      </w:r>
      <w:r w:rsidR="00FC1B75">
        <w:rPr>
          <w:rFonts w:asciiTheme="minorBidi" w:hAnsiTheme="minorBidi"/>
          <w:sz w:val="28"/>
          <w:szCs w:val="28"/>
        </w:rPr>
        <w:t>Nov</w:t>
      </w:r>
      <w:r w:rsidRPr="00E46358">
        <w:rPr>
          <w:rFonts w:asciiTheme="minorBidi" w:hAnsiTheme="minorBidi"/>
          <w:sz w:val="28"/>
          <w:szCs w:val="28"/>
        </w:rPr>
        <w:t xml:space="preserve"> 2020</w:t>
      </w:r>
    </w:p>
    <w:p w14:paraId="235E661F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77806CBB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14D827FD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4382D7AC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0D98B542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366E5B4D" w14:textId="6AC4A038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In this </w:t>
      </w:r>
      <w:r w:rsidR="00E46358">
        <w:rPr>
          <w:rFonts w:asciiTheme="minorBidi" w:hAnsiTheme="minorBidi"/>
          <w:sz w:val="28"/>
          <w:szCs w:val="28"/>
        </w:rPr>
        <w:t>assignment</w:t>
      </w:r>
      <w:r w:rsidRPr="00E46358">
        <w:rPr>
          <w:rFonts w:asciiTheme="minorBidi" w:hAnsiTheme="minorBidi"/>
          <w:sz w:val="28"/>
          <w:szCs w:val="28"/>
        </w:rPr>
        <w:t xml:space="preserve">, we use the ALTER TABLE command to add and drop constraints to a table, including primary key, unique, and foreign key constraints. </w:t>
      </w:r>
    </w:p>
    <w:p w14:paraId="42B166E6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2AC55BCC" w14:textId="10E7C764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Note: do not create any other table, all tables already </w:t>
      </w:r>
      <w:proofErr w:type="gramStart"/>
      <w:r w:rsidRPr="00E46358">
        <w:rPr>
          <w:rFonts w:asciiTheme="minorBidi" w:hAnsiTheme="minorBidi"/>
          <w:sz w:val="28"/>
          <w:szCs w:val="28"/>
        </w:rPr>
        <w:t>exists</w:t>
      </w:r>
      <w:proofErr w:type="gramEnd"/>
      <w:r w:rsidRPr="00E46358">
        <w:rPr>
          <w:rFonts w:asciiTheme="minorBidi" w:hAnsiTheme="minorBidi"/>
          <w:sz w:val="28"/>
          <w:szCs w:val="28"/>
        </w:rPr>
        <w:t xml:space="preserve"> except for one (products) and you will create it. Just run the code below. Use Adventurework</w:t>
      </w:r>
      <w:r w:rsidR="00F63F05">
        <w:rPr>
          <w:rFonts w:asciiTheme="minorBidi" w:hAnsiTheme="minorBidi"/>
          <w:sz w:val="28"/>
          <w:szCs w:val="28"/>
        </w:rPr>
        <w:t>s</w:t>
      </w:r>
      <w:r w:rsidRPr="00E46358">
        <w:rPr>
          <w:rFonts w:asciiTheme="minorBidi" w:hAnsiTheme="minorBidi"/>
          <w:sz w:val="28"/>
          <w:szCs w:val="28"/>
        </w:rPr>
        <w:t xml:space="preserve">2017 database. </w:t>
      </w:r>
      <w:r w:rsidRPr="00E46358">
        <w:rPr>
          <w:rFonts w:asciiTheme="minorBidi" w:hAnsiTheme="minorBidi"/>
          <w:sz w:val="28"/>
          <w:szCs w:val="28"/>
        </w:rPr>
        <w:br/>
      </w:r>
    </w:p>
    <w:p w14:paraId="705F7D91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>/*</w:t>
      </w:r>
    </w:p>
    <w:p w14:paraId="1A61296D" w14:textId="4C93D599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USE </w:t>
      </w:r>
      <w:r w:rsidRPr="00E46358">
        <w:rPr>
          <w:rFonts w:asciiTheme="minorBidi" w:hAnsiTheme="minorBidi"/>
          <w:sz w:val="28"/>
          <w:szCs w:val="28"/>
        </w:rPr>
        <w:t>Adventur</w:t>
      </w:r>
      <w:r w:rsidRPr="00F63F05">
        <w:rPr>
          <w:rFonts w:asciiTheme="minorBidi" w:hAnsiTheme="minorBidi"/>
          <w:sz w:val="28"/>
          <w:szCs w:val="28"/>
        </w:rPr>
        <w:t>e</w:t>
      </w:r>
      <w:r w:rsidR="00F63F05" w:rsidRPr="00F63F05">
        <w:rPr>
          <w:rFonts w:asciiTheme="minorBidi" w:hAnsiTheme="minorBidi"/>
          <w:sz w:val="28"/>
          <w:szCs w:val="28"/>
        </w:rPr>
        <w:t>W</w:t>
      </w:r>
      <w:r w:rsidRPr="00F63F05">
        <w:rPr>
          <w:rFonts w:asciiTheme="minorBidi" w:hAnsiTheme="minorBidi"/>
          <w:sz w:val="28"/>
          <w:szCs w:val="28"/>
        </w:rPr>
        <w:t>ork</w:t>
      </w:r>
      <w:r w:rsidR="00F63F05" w:rsidRPr="00F63F05">
        <w:rPr>
          <w:rFonts w:asciiTheme="minorBidi" w:hAnsiTheme="minorBidi"/>
          <w:sz w:val="28"/>
          <w:szCs w:val="28"/>
        </w:rPr>
        <w:t>s</w:t>
      </w:r>
      <w:r w:rsidRPr="00F63F05">
        <w:rPr>
          <w:rFonts w:asciiTheme="minorBidi" w:hAnsiTheme="minorBidi"/>
          <w:sz w:val="28"/>
          <w:szCs w:val="28"/>
        </w:rPr>
        <w:t>201</w:t>
      </w:r>
      <w:r w:rsidRPr="00E46358">
        <w:rPr>
          <w:rFonts w:asciiTheme="minorBidi" w:hAnsiTheme="minorBidi"/>
          <w:sz w:val="28"/>
          <w:szCs w:val="28"/>
        </w:rPr>
        <w:t>7</w:t>
      </w:r>
    </w:p>
    <w:p w14:paraId="7BE45F56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  <w:highlight w:val="white"/>
        </w:rPr>
      </w:pPr>
    </w:p>
    <w:p w14:paraId="1C7EF6EB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CREATE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TABLE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</w:t>
      </w:r>
      <w:r w:rsidRPr="00F63F05">
        <w:rPr>
          <w:rFonts w:asciiTheme="minorBidi" w:hAnsiTheme="minorBidi"/>
          <w:color w:val="000000"/>
          <w:sz w:val="28"/>
          <w:szCs w:val="28"/>
          <w:highlight w:val="yellow"/>
        </w:rPr>
        <w:t>s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</w:p>
    <w:p w14:paraId="4DD35150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productid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NOT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NULL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IDENTITY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</w:p>
    <w:p w14:paraId="3EE34FE4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gramStart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NVARCHAR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gram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40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NOT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NULL,</w:t>
      </w:r>
    </w:p>
    <w:p w14:paraId="317CB1E6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NOT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NULL,</w:t>
      </w:r>
    </w:p>
    <w:p w14:paraId="17C196C1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NOT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NULL,</w:t>
      </w:r>
    </w:p>
    <w:p w14:paraId="78C1278D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MONEY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NOT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NULL</w:t>
      </w:r>
    </w:p>
    <w:p w14:paraId="25174A54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CONSTRAINT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DFT_Products_unitprice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gramStart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DEFAULT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gram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),</w:t>
      </w:r>
    </w:p>
    <w:p w14:paraId="098B46F8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discontinued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BIT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NOT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NULL</w:t>
      </w:r>
    </w:p>
    <w:p w14:paraId="3F2E5263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CONSTRAINT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DFT_Products_discontinued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gramStart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DEFAULT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gram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),</w:t>
      </w:r>
    </w:p>
    <w:p w14:paraId="6F1B85F1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CONSTRAINT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PK_Products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PRIMARY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gramStart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KEY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gram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),</w:t>
      </w:r>
    </w:p>
    <w:p w14:paraId="0DEE508F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CONSTRAINT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FK_Products_Categories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FOREIGN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gramStart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KEY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0A9547E8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REFERENCES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ProductCategory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),</w:t>
      </w:r>
    </w:p>
    <w:p w14:paraId="1BF44D79" w14:textId="0F7C7EB1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80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CONSTRAINT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CHK_Products_unitprice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gramStart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CHECK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&gt;=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))</w:t>
      </w:r>
    </w:p>
    <w:p w14:paraId="064CEBA9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80"/>
          <w:sz w:val="28"/>
          <w:szCs w:val="28"/>
        </w:rPr>
      </w:pPr>
    </w:p>
    <w:p w14:paraId="4FF9578F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>*/</w:t>
      </w:r>
    </w:p>
    <w:p w14:paraId="2BA0E663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56B32AD9" w14:textId="77777777" w:rsidR="005B7815" w:rsidRPr="00E46358" w:rsidRDefault="005B7815" w:rsidP="005B78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>Test the primary key using the following. Execute the queries one at a time and after every Insert command explain the output message.</w:t>
      </w:r>
    </w:p>
    <w:p w14:paraId="327F9A3A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</w:p>
    <w:p w14:paraId="644C834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SET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IDENTITY_INSERT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;</w:t>
      </w:r>
    </w:p>
    <w:p w14:paraId="66551D52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GO</w:t>
      </w:r>
    </w:p>
    <w:p w14:paraId="6A52CD85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INTO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</w:p>
    <w:p w14:paraId="05A35564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discontinued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660F8A48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VALUES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18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);</w:t>
      </w:r>
    </w:p>
    <w:p w14:paraId="7D38EBC1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FF"/>
          <w:sz w:val="28"/>
          <w:szCs w:val="28"/>
          <w:highlight w:val="white"/>
        </w:rPr>
      </w:pPr>
    </w:p>
    <w:p w14:paraId="0BB95822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GO</w:t>
      </w:r>
    </w:p>
    <w:p w14:paraId="6076BE22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FF"/>
          <w:sz w:val="28"/>
          <w:szCs w:val="28"/>
          <w:highlight w:val="white"/>
        </w:rPr>
      </w:pPr>
    </w:p>
    <w:p w14:paraId="4668F784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SET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IDENTITY_INSERT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OFF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;</w:t>
      </w:r>
    </w:p>
    <w:p w14:paraId="5E90DF54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INTO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</w:p>
    <w:p w14:paraId="76D48ABB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discontinued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52DB1361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VALUES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2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18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);</w:t>
      </w:r>
      <w:r w:rsidRPr="00E46358">
        <w:rPr>
          <w:rFonts w:asciiTheme="minorBidi" w:hAnsiTheme="minorBidi"/>
          <w:sz w:val="28"/>
          <w:szCs w:val="28"/>
        </w:rPr>
        <w:br/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GO</w:t>
      </w:r>
    </w:p>
    <w:p w14:paraId="39835C5C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</w:p>
    <w:p w14:paraId="7F7B1361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SELECT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productid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</w:p>
    <w:p w14:paraId="2FA367E6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discontinued </w:t>
      </w:r>
    </w:p>
    <w:p w14:paraId="2AD5BF8B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FROM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;</w:t>
      </w:r>
    </w:p>
    <w:p w14:paraId="6521FAEE" w14:textId="579F445C" w:rsidR="005B7815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br/>
      </w:r>
      <w:r w:rsidRPr="00E46358">
        <w:rPr>
          <w:rFonts w:asciiTheme="minorBidi" w:hAnsiTheme="minorBidi"/>
          <w:color w:val="FF0000"/>
          <w:sz w:val="28"/>
          <w:szCs w:val="28"/>
        </w:rPr>
        <w:t>Include any message</w:t>
      </w:r>
      <w:r w:rsidR="0085703E">
        <w:rPr>
          <w:rFonts w:asciiTheme="minorBidi" w:hAnsiTheme="minorBidi"/>
          <w:color w:val="FF0000"/>
          <w:sz w:val="28"/>
          <w:szCs w:val="28"/>
        </w:rPr>
        <w:t>s</w:t>
      </w:r>
      <w:r w:rsidRPr="00E46358">
        <w:rPr>
          <w:rFonts w:asciiTheme="minorBidi" w:hAnsiTheme="minorBidi"/>
          <w:color w:val="FF0000"/>
          <w:sz w:val="28"/>
          <w:szCs w:val="28"/>
        </w:rPr>
        <w:t xml:space="preserve"> you get</w:t>
      </w:r>
      <w:r w:rsidR="0085703E">
        <w:rPr>
          <w:rFonts w:asciiTheme="minorBidi" w:hAnsiTheme="minorBidi"/>
          <w:color w:val="FF0000"/>
          <w:sz w:val="28"/>
          <w:szCs w:val="28"/>
        </w:rPr>
        <w:t xml:space="preserve"> and explain them</w:t>
      </w:r>
      <w:r w:rsidRPr="00E46358">
        <w:rPr>
          <w:rFonts w:asciiTheme="minorBidi" w:hAnsiTheme="minorBidi"/>
          <w:color w:val="FF0000"/>
          <w:sz w:val="28"/>
          <w:szCs w:val="28"/>
        </w:rPr>
        <w:t>.</w:t>
      </w:r>
    </w:p>
    <w:p w14:paraId="140E50D2" w14:textId="043F4223" w:rsidR="008E2213" w:rsidRDefault="008E2213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FF0000"/>
          <w:sz w:val="28"/>
          <w:szCs w:val="28"/>
        </w:rPr>
      </w:pPr>
    </w:p>
    <w:p w14:paraId="09D8F4E3" w14:textId="75214477" w:rsidR="008E2213" w:rsidRDefault="008E2213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 w:themeColor="text1"/>
          <w:sz w:val="28"/>
          <w:szCs w:val="28"/>
        </w:rPr>
      </w:pPr>
      <w:r w:rsidRPr="008E2213">
        <w:rPr>
          <w:rFonts w:asciiTheme="minorBidi" w:hAnsiTheme="minorBidi"/>
          <w:color w:val="000000" w:themeColor="text1"/>
          <w:sz w:val="28"/>
          <w:szCs w:val="28"/>
        </w:rPr>
        <w:t>Answer:</w:t>
      </w:r>
    </w:p>
    <w:p w14:paraId="184C8910" w14:textId="06CD3BEE" w:rsidR="008E2213" w:rsidRDefault="008E2213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This is error message</w:t>
      </w:r>
    </w:p>
    <w:p w14:paraId="07BA695F" w14:textId="77777777" w:rsidR="008E2213" w:rsidRDefault="008E2213" w:rsidP="008E2213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544, Level 16, State 1, Line 10</w:t>
      </w:r>
    </w:p>
    <w:p w14:paraId="3AFC9CB2" w14:textId="0A80D0E9" w:rsidR="008E2213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Cannot insert explicit value for identity column in table 'Products' when IDENTITY_INSERT is set to OFF.</w:t>
      </w:r>
    </w:p>
    <w:p w14:paraId="0ADB3E02" w14:textId="7EE82489" w:rsidR="008E2213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 w:themeColor="text1"/>
          <w:sz w:val="28"/>
          <w:szCs w:val="28"/>
        </w:rPr>
      </w:pPr>
    </w:p>
    <w:p w14:paraId="2ACE8B44" w14:textId="594E6CA8" w:rsidR="008E2213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lastRenderedPageBreak/>
        <w:t xml:space="preserve">This message occurred because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IDENTITY_INSERT</w:t>
      </w:r>
      <w:r>
        <w:rPr>
          <w:rFonts w:asciiTheme="minorBidi" w:hAnsiTheme="minorBidi"/>
          <w:color w:val="0000FF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is set to off.</w:t>
      </w:r>
      <w:r>
        <w:rPr>
          <w:rFonts w:asciiTheme="minorBidi" w:hAnsiTheme="minorBidi"/>
          <w:color w:val="000000" w:themeColor="text1"/>
          <w:sz w:val="28"/>
          <w:szCs w:val="28"/>
        </w:rPr>
        <w:br/>
        <w:t>so identity field value wasn’t inserted.</w:t>
      </w:r>
      <w:r>
        <w:rPr>
          <w:rFonts w:asciiTheme="minorBidi" w:hAnsiTheme="minorBidi"/>
          <w:color w:val="000000" w:themeColor="text1"/>
          <w:sz w:val="28"/>
          <w:szCs w:val="28"/>
        </w:rPr>
        <w:br/>
        <w:t>In this case we can use following query instead.</w:t>
      </w:r>
    </w:p>
    <w:p w14:paraId="30AB542E" w14:textId="08EBAA6E" w:rsidR="008E2213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(productid is inserted automatically)</w:t>
      </w:r>
    </w:p>
    <w:p w14:paraId="3536835B" w14:textId="77777777" w:rsidR="008E2213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 w:themeColor="text1"/>
          <w:sz w:val="28"/>
          <w:szCs w:val="28"/>
        </w:rPr>
      </w:pPr>
    </w:p>
    <w:p w14:paraId="06BB9ABD" w14:textId="77777777" w:rsidR="008E2213" w:rsidRPr="00E46358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SET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IDENTITY_INSERT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OFF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;</w:t>
      </w:r>
    </w:p>
    <w:p w14:paraId="662C09D1" w14:textId="075A0F55" w:rsidR="008E2213" w:rsidRPr="00E46358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INTO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</w:p>
    <w:p w14:paraId="428189DE" w14:textId="77777777" w:rsidR="008E2213" w:rsidRPr="00E46358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discontinued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7E92D58C" w14:textId="2C11BF21" w:rsidR="008E2213" w:rsidRPr="00E46358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VALUES </w:t>
      </w:r>
      <w:proofErr w:type="gramStart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proofErr w:type="gram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18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);</w:t>
      </w:r>
      <w:r w:rsidRPr="00E46358">
        <w:rPr>
          <w:rFonts w:asciiTheme="minorBidi" w:hAnsiTheme="minorBidi"/>
          <w:sz w:val="28"/>
          <w:szCs w:val="28"/>
        </w:rPr>
        <w:br/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GO</w:t>
      </w:r>
    </w:p>
    <w:p w14:paraId="4BB2E9C9" w14:textId="77777777" w:rsidR="008E2213" w:rsidRPr="008E2213" w:rsidRDefault="008E2213" w:rsidP="008E221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 w:themeColor="text1"/>
          <w:sz w:val="28"/>
          <w:szCs w:val="28"/>
        </w:rPr>
      </w:pPr>
    </w:p>
    <w:p w14:paraId="63A46895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</w:p>
    <w:p w14:paraId="354CFA1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>2. Insert a new row that lets the Identity property assign a new productid.</w:t>
      </w:r>
      <w:r w:rsidRPr="00E46358">
        <w:rPr>
          <w:rFonts w:asciiTheme="minorBidi" w:hAnsiTheme="minorBidi"/>
          <w:sz w:val="28"/>
          <w:szCs w:val="28"/>
        </w:rPr>
        <w:br/>
      </w:r>
    </w:p>
    <w:p w14:paraId="652315A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INTO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discontinued</w:t>
      </w:r>
      <w:proofErr w:type="spellEnd"/>
      <w:proofErr w:type="gram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0E028495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VALUES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18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);</w:t>
      </w:r>
    </w:p>
    <w:p w14:paraId="11A50499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</w:p>
    <w:p w14:paraId="02AE2B7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SELECT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productid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</w:p>
    <w:p w14:paraId="6EC62B73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discontinued </w:t>
      </w:r>
    </w:p>
    <w:p w14:paraId="437DD5F6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FROM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</w:p>
    <w:p w14:paraId="4D862099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FF0000"/>
          <w:sz w:val="28"/>
          <w:szCs w:val="28"/>
        </w:rPr>
      </w:pPr>
    </w:p>
    <w:p w14:paraId="4F597668" w14:textId="77777777" w:rsidR="008E2213" w:rsidRDefault="004C5A4C" w:rsidP="004C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t xml:space="preserve">     Copy and paste any message you get from SSMS </w:t>
      </w:r>
      <w:r w:rsidR="005B7815" w:rsidRPr="00E46358">
        <w:rPr>
          <w:rFonts w:asciiTheme="minorBidi" w:hAnsiTheme="minorBidi"/>
          <w:color w:val="FF0000"/>
          <w:sz w:val="28"/>
          <w:szCs w:val="28"/>
        </w:rPr>
        <w:t>and briefly explain it.</w:t>
      </w:r>
    </w:p>
    <w:p w14:paraId="0BD43052" w14:textId="77777777" w:rsidR="008E2213" w:rsidRDefault="008E2213" w:rsidP="004C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8E2213">
        <w:rPr>
          <w:rFonts w:asciiTheme="minorBidi" w:hAnsiTheme="minorBidi"/>
          <w:color w:val="000000" w:themeColor="text1"/>
          <w:sz w:val="28"/>
          <w:szCs w:val="28"/>
        </w:rPr>
        <w:t>Answer:</w:t>
      </w:r>
    </w:p>
    <w:p w14:paraId="0900FFC1" w14:textId="77777777" w:rsidR="008E2213" w:rsidRDefault="008E2213" w:rsidP="004C5A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ab/>
      </w:r>
      <w:r w:rsidRPr="008E2213">
        <w:rPr>
          <w:rFonts w:asciiTheme="minorBidi" w:hAnsiTheme="minorBidi"/>
          <w:color w:val="000000" w:themeColor="text1"/>
          <w:sz w:val="28"/>
          <w:szCs w:val="28"/>
        </w:rPr>
        <w:t>There is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no error message.</w:t>
      </w:r>
    </w:p>
    <w:p w14:paraId="2D9D6C71" w14:textId="362185D5" w:rsidR="005B7815" w:rsidRPr="00E46358" w:rsidRDefault="008E2213" w:rsidP="00771123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ab/>
        <w:t>This qu</w:t>
      </w:r>
      <w:r w:rsidR="00771123">
        <w:rPr>
          <w:rFonts w:asciiTheme="minorBidi" w:hAnsiTheme="minorBidi"/>
          <w:color w:val="000000" w:themeColor="text1"/>
          <w:sz w:val="28"/>
          <w:szCs w:val="28"/>
        </w:rPr>
        <w:t>ery runs successfully because productid is inserted automatically.</w:t>
      </w:r>
      <w:r w:rsidR="005B7815" w:rsidRPr="00E46358">
        <w:rPr>
          <w:rFonts w:asciiTheme="minorBidi" w:hAnsiTheme="minorBidi"/>
          <w:color w:val="FF0000"/>
          <w:sz w:val="28"/>
          <w:szCs w:val="28"/>
        </w:rPr>
        <w:br/>
      </w:r>
    </w:p>
    <w:p w14:paraId="0B56033F" w14:textId="617AEA68" w:rsidR="005B7815" w:rsidRPr="00E46358" w:rsidRDefault="005B7815" w:rsidP="005B78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>Delete the test row.</w:t>
      </w:r>
    </w:p>
    <w:p w14:paraId="437F863A" w14:textId="77777777" w:rsidR="005B7815" w:rsidRPr="00E46358" w:rsidRDefault="005B7815" w:rsidP="005B781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1FCB524E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lastRenderedPageBreak/>
        <w:t>DELETE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FROM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</w:p>
    <w:p w14:paraId="5E099E4B" w14:textId="7E59AB28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   WHERE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=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;</w:t>
      </w:r>
    </w:p>
    <w:p w14:paraId="1BC0CA4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t xml:space="preserve">     </w:t>
      </w:r>
    </w:p>
    <w:p w14:paraId="1EBDC4C3" w14:textId="77777777" w:rsidR="00771123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t xml:space="preserve">     </w:t>
      </w:r>
      <w:r w:rsidR="004C5A4C" w:rsidRPr="00E46358">
        <w:rPr>
          <w:rFonts w:asciiTheme="minorBidi" w:hAnsiTheme="minorBidi"/>
          <w:color w:val="FF0000"/>
          <w:sz w:val="28"/>
          <w:szCs w:val="28"/>
        </w:rPr>
        <w:t>Copy and paste any message you get from SSMS.</w:t>
      </w:r>
    </w:p>
    <w:p w14:paraId="2C6A6573" w14:textId="77777777" w:rsidR="00771123" w:rsidRDefault="005B7815" w:rsidP="007711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br/>
      </w:r>
      <w:r w:rsidR="00771123" w:rsidRPr="008E2213">
        <w:rPr>
          <w:rFonts w:asciiTheme="minorBidi" w:hAnsiTheme="minorBidi"/>
          <w:color w:val="000000" w:themeColor="text1"/>
          <w:sz w:val="28"/>
          <w:szCs w:val="28"/>
        </w:rPr>
        <w:t>Answer:</w:t>
      </w:r>
    </w:p>
    <w:p w14:paraId="2DE3D817" w14:textId="77777777" w:rsidR="00771123" w:rsidRDefault="00771123" w:rsidP="0077112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18E5C09A" w14:textId="77777777" w:rsidR="00771123" w:rsidRDefault="00771123" w:rsidP="0077112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A8A0B" w14:textId="7BC1C9DC" w:rsidR="00771123" w:rsidRDefault="00771123" w:rsidP="0077112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2020-11-27T16:24:06.8598389-04:00</w:t>
      </w:r>
    </w:p>
    <w:p w14:paraId="320A8FAB" w14:textId="322EA762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5A366697" w14:textId="77777777" w:rsidR="005B7815" w:rsidRPr="00E46358" w:rsidRDefault="005B7815" w:rsidP="005B78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Try again with an invalid </w:t>
      </w:r>
      <w:proofErr w:type="spellStart"/>
      <w:r w:rsidRPr="00E46358">
        <w:rPr>
          <w:rFonts w:asciiTheme="minorBidi" w:hAnsiTheme="minorBidi"/>
          <w:sz w:val="28"/>
          <w:szCs w:val="28"/>
        </w:rPr>
        <w:t>categoryid</w:t>
      </w:r>
      <w:proofErr w:type="spellEnd"/>
      <w:r w:rsidRPr="00E46358">
        <w:rPr>
          <w:rFonts w:asciiTheme="minorBidi" w:hAnsiTheme="minorBidi"/>
          <w:sz w:val="28"/>
          <w:szCs w:val="28"/>
        </w:rPr>
        <w:t xml:space="preserve"> = 99. </w:t>
      </w:r>
      <w:r w:rsidRPr="00E46358">
        <w:rPr>
          <w:rFonts w:asciiTheme="minorBidi" w:hAnsiTheme="minorBidi"/>
          <w:sz w:val="28"/>
          <w:szCs w:val="28"/>
        </w:rPr>
        <w:br/>
      </w:r>
    </w:p>
    <w:p w14:paraId="677FF714" w14:textId="77777777" w:rsidR="00807AD7" w:rsidRPr="00E46358" w:rsidRDefault="00807AD7" w:rsidP="00807A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</w:p>
    <w:p w14:paraId="3336A8DC" w14:textId="77777777" w:rsidR="00807AD7" w:rsidRPr="00E46358" w:rsidRDefault="00807AD7" w:rsidP="00807A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INTO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discontinued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22F2BB2C" w14:textId="52F8DDA8" w:rsidR="005B7815" w:rsidRPr="00E46358" w:rsidRDefault="00807AD7" w:rsidP="00807A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VALUES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99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18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0</w:t>
      </w:r>
      <w:proofErr w:type="gramStart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);</w:t>
      </w:r>
      <w:r w:rsidR="005B7815" w:rsidRPr="00E46358">
        <w:rPr>
          <w:rFonts w:asciiTheme="minorBidi" w:hAnsiTheme="minorBidi"/>
          <w:sz w:val="28"/>
          <w:szCs w:val="28"/>
        </w:rPr>
        <w:t>GO</w:t>
      </w:r>
      <w:proofErr w:type="gramEnd"/>
    </w:p>
    <w:p w14:paraId="550345B3" w14:textId="77777777" w:rsidR="005B7815" w:rsidRPr="00E46358" w:rsidRDefault="005B7815" w:rsidP="005B781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7CAD659A" w14:textId="7BA8540A" w:rsidR="005B7815" w:rsidRDefault="005B7815" w:rsidP="004C5A4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t xml:space="preserve">Explain the reason the INSERT failed and </w:t>
      </w:r>
      <w:r w:rsidR="004C5A4C" w:rsidRPr="00E46358">
        <w:rPr>
          <w:rFonts w:asciiTheme="minorBidi" w:hAnsiTheme="minorBidi"/>
          <w:color w:val="FF0000"/>
          <w:sz w:val="28"/>
          <w:szCs w:val="28"/>
        </w:rPr>
        <w:t>Copy and paste any message you get from SSMS.</w:t>
      </w:r>
    </w:p>
    <w:p w14:paraId="03ACF71A" w14:textId="77777777" w:rsidR="00771123" w:rsidRDefault="00771123" w:rsidP="004C5A4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</w:p>
    <w:p w14:paraId="563D7D65" w14:textId="5F44AA20" w:rsidR="00771123" w:rsidRDefault="00771123" w:rsidP="004C5A4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8E2213">
        <w:rPr>
          <w:rFonts w:asciiTheme="minorBidi" w:hAnsiTheme="minorBidi"/>
          <w:color w:val="000000" w:themeColor="text1"/>
          <w:sz w:val="28"/>
          <w:szCs w:val="28"/>
        </w:rPr>
        <w:t>Answer:</w:t>
      </w:r>
    </w:p>
    <w:p w14:paraId="4E56E023" w14:textId="5D029B2B" w:rsidR="00771123" w:rsidRDefault="00771123" w:rsidP="0077112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categoryid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is foreign key reference of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Production.ProductCategory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id.</w:t>
      </w:r>
    </w:p>
    <w:p w14:paraId="1FD41CF9" w14:textId="5191A326" w:rsidR="00771123" w:rsidRDefault="00771123" w:rsidP="0077112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So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categoryid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must exist </w:t>
      </w: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 xml:space="preserve">in 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Production.ProductCategory</w:t>
      </w:r>
      <w:proofErr w:type="spellEnd"/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 xml:space="preserve"> id list.</w:t>
      </w:r>
    </w:p>
    <w:p w14:paraId="5B2CC737" w14:textId="7AEB41E3" w:rsidR="00771123" w:rsidRDefault="00771123" w:rsidP="0077112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>But there is no.</w:t>
      </w:r>
    </w:p>
    <w:p w14:paraId="2E4B9408" w14:textId="69451E25" w:rsidR="00771123" w:rsidRPr="00771123" w:rsidRDefault="00771123" w:rsidP="0077112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>So</w:t>
      </w:r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 xml:space="preserve"> error occurs.</w:t>
      </w:r>
    </w:p>
    <w:p w14:paraId="12FFC4D2" w14:textId="77777777" w:rsidR="00771123" w:rsidRDefault="00771123" w:rsidP="004C5A4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14:paraId="4C06F8A1" w14:textId="77777777" w:rsidR="00771123" w:rsidRDefault="00771123" w:rsidP="0077112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Msg 547, Level 16, State 0, Line 1</w:t>
      </w:r>
    </w:p>
    <w:p w14:paraId="427D0B49" w14:textId="78270B90" w:rsidR="00771123" w:rsidRDefault="00771123" w:rsidP="00771123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INSERT statement conflicted with the FOREIGN KEY constraint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". The conflict occurred in database "AdventureWorks2017", table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Production.ProductCategory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14:paraId="446C1C5B" w14:textId="5226BE58" w:rsidR="00771123" w:rsidRPr="00E46358" w:rsidRDefault="00771123" w:rsidP="0077112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The statement has been terminated.</w:t>
      </w:r>
    </w:p>
    <w:p w14:paraId="3D59208E" w14:textId="0CF383EF" w:rsidR="004C5A4C" w:rsidRDefault="004C5A4C" w:rsidP="004C5A4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</w:p>
    <w:p w14:paraId="75191B99" w14:textId="77777777" w:rsidR="00771123" w:rsidRPr="00E46358" w:rsidRDefault="00771123" w:rsidP="004C5A4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</w:p>
    <w:p w14:paraId="5DD571D9" w14:textId="77777777" w:rsidR="004C5A4C" w:rsidRPr="00E46358" w:rsidRDefault="004C5A4C" w:rsidP="004C5A4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26CDDD5C" w14:textId="77777777" w:rsidR="00F04A92" w:rsidRPr="00E46358" w:rsidRDefault="005B7815" w:rsidP="005B78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Drop the foreign key constraint on </w:t>
      </w:r>
      <w:proofErr w:type="spellStart"/>
      <w:r w:rsidRPr="00E46358">
        <w:rPr>
          <w:rFonts w:asciiTheme="minorBidi" w:hAnsiTheme="minorBidi"/>
          <w:sz w:val="28"/>
          <w:szCs w:val="28"/>
        </w:rPr>
        <w:t>Production.Products</w:t>
      </w:r>
      <w:proofErr w:type="spellEnd"/>
      <w:r w:rsidRPr="00E46358">
        <w:rPr>
          <w:rFonts w:asciiTheme="minorBidi" w:hAnsiTheme="minorBidi"/>
          <w:sz w:val="28"/>
          <w:szCs w:val="28"/>
        </w:rPr>
        <w:t xml:space="preserve">. </w:t>
      </w:r>
    </w:p>
    <w:p w14:paraId="3C4374B9" w14:textId="77777777" w:rsidR="00F04A92" w:rsidRPr="00E46358" w:rsidRDefault="00F04A92" w:rsidP="00F04A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2D196606" w14:textId="49CA4DF2" w:rsidR="00F04A92" w:rsidRDefault="00F04A92" w:rsidP="00F04A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Show your query and the SSMS message. </w:t>
      </w:r>
    </w:p>
    <w:p w14:paraId="711D0D89" w14:textId="029D2BB2" w:rsidR="00595FC3" w:rsidRDefault="00595FC3" w:rsidP="00F04A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62A206EE" w14:textId="73E7D92C" w:rsidR="00595FC3" w:rsidRDefault="00595FC3" w:rsidP="00F04A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Answer:</w:t>
      </w:r>
    </w:p>
    <w:p w14:paraId="5D8B84DC" w14:textId="77777777" w:rsidR="00595FC3" w:rsidRDefault="00595FC3" w:rsidP="00595FC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</w:p>
    <w:p w14:paraId="20835E81" w14:textId="4C74DFD6" w:rsidR="00595FC3" w:rsidRPr="00E46358" w:rsidRDefault="00595FC3" w:rsidP="00595FC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47AFF8" w14:textId="77777777" w:rsidR="00F04A92" w:rsidRPr="00E46358" w:rsidRDefault="00F04A92" w:rsidP="00F04A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14487B13" w14:textId="77777777" w:rsidR="005B7815" w:rsidRPr="00E46358" w:rsidRDefault="005B7815" w:rsidP="005B781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3BA64D49" w14:textId="77777777" w:rsidR="005B7815" w:rsidRPr="00E46358" w:rsidRDefault="005B7815" w:rsidP="005B781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75EFCB00" w14:textId="77777777" w:rsidR="005B7815" w:rsidRPr="00E46358" w:rsidRDefault="005B7815" w:rsidP="005B78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After doing #5 above, try the insert now with the invalid </w:t>
      </w:r>
      <w:proofErr w:type="spellStart"/>
      <w:r w:rsidRPr="00E46358">
        <w:rPr>
          <w:rFonts w:asciiTheme="minorBidi" w:hAnsiTheme="minorBidi"/>
          <w:sz w:val="28"/>
          <w:szCs w:val="28"/>
        </w:rPr>
        <w:t>categoryid</w:t>
      </w:r>
      <w:proofErr w:type="spellEnd"/>
      <w:r w:rsidRPr="00E46358">
        <w:rPr>
          <w:rFonts w:asciiTheme="minorBidi" w:hAnsiTheme="minorBidi"/>
          <w:sz w:val="28"/>
          <w:szCs w:val="28"/>
        </w:rPr>
        <w:t xml:space="preserve"> = 99. </w:t>
      </w:r>
      <w:r w:rsidRPr="00E46358">
        <w:rPr>
          <w:rFonts w:asciiTheme="minorBidi" w:hAnsiTheme="minorBidi"/>
          <w:sz w:val="28"/>
          <w:szCs w:val="28"/>
        </w:rPr>
        <w:br/>
      </w:r>
    </w:p>
    <w:p w14:paraId="0227AC4A" w14:textId="77777777" w:rsidR="00807AD7" w:rsidRPr="00E46358" w:rsidRDefault="00807AD7" w:rsidP="00807A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</w:p>
    <w:p w14:paraId="47094E00" w14:textId="77777777" w:rsidR="00807AD7" w:rsidRPr="00E46358" w:rsidRDefault="00807AD7" w:rsidP="00807A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INSERT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INTO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supplierid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unitprice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discontinued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19B7E115" w14:textId="19280D0D" w:rsidR="005B7815" w:rsidRPr="00E46358" w:rsidRDefault="00807AD7" w:rsidP="00807A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808080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VALUES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99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18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,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0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);</w:t>
      </w:r>
    </w:p>
    <w:p w14:paraId="30895C21" w14:textId="77777777" w:rsidR="00807AD7" w:rsidRPr="00E46358" w:rsidRDefault="00807AD7" w:rsidP="00807A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8"/>
          <w:szCs w:val="28"/>
        </w:rPr>
      </w:pPr>
    </w:p>
    <w:p w14:paraId="3E42A098" w14:textId="7D45C5F5" w:rsidR="005B7815" w:rsidRPr="00E46358" w:rsidRDefault="00807AD7" w:rsidP="00807AD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t xml:space="preserve">Explain the reason the INSERT failed </w:t>
      </w:r>
      <w:r w:rsidR="00E16810">
        <w:rPr>
          <w:rFonts w:asciiTheme="minorBidi" w:hAnsiTheme="minorBidi"/>
          <w:color w:val="FF0000"/>
          <w:sz w:val="28"/>
          <w:szCs w:val="28"/>
        </w:rPr>
        <w:t xml:space="preserve">before </w:t>
      </w:r>
      <w:r w:rsidRPr="00E46358">
        <w:rPr>
          <w:rFonts w:asciiTheme="minorBidi" w:hAnsiTheme="minorBidi"/>
          <w:color w:val="FF0000"/>
          <w:sz w:val="28"/>
          <w:szCs w:val="28"/>
        </w:rPr>
        <w:t>and Copy and paste any message you get from SSMS.</w:t>
      </w:r>
    </w:p>
    <w:p w14:paraId="72D96229" w14:textId="77777777" w:rsidR="00595FC3" w:rsidRPr="00595FC3" w:rsidRDefault="00595FC3" w:rsidP="00595F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595FC3">
        <w:rPr>
          <w:rFonts w:asciiTheme="minorBidi" w:hAnsiTheme="minorBidi"/>
          <w:color w:val="000000" w:themeColor="text1"/>
          <w:sz w:val="28"/>
          <w:szCs w:val="28"/>
        </w:rPr>
        <w:t>Answer:</w:t>
      </w:r>
    </w:p>
    <w:p w14:paraId="009E3067" w14:textId="0FE5F719" w:rsidR="00595FC3" w:rsidRDefault="00595FC3" w:rsidP="00595FC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categoryid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was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foreign key reference of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Production.ProductCategory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id.</w:t>
      </w:r>
    </w:p>
    <w:p w14:paraId="4FB3846F" w14:textId="4AA2E926" w:rsidR="00595FC3" w:rsidRDefault="00595FC3" w:rsidP="00595FC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So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categoryid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had to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exist </w:t>
      </w: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 xml:space="preserve">in 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Production.ProductCategory</w:t>
      </w:r>
      <w:proofErr w:type="spellEnd"/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 xml:space="preserve"> id list.</w:t>
      </w:r>
    </w:p>
    <w:p w14:paraId="082CC167" w14:textId="77777777" w:rsidR="00595FC3" w:rsidRDefault="00595FC3" w:rsidP="00595FC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But there </w:t>
      </w:r>
      <w:r>
        <w:rPr>
          <w:rFonts w:asciiTheme="minorBidi" w:hAnsiTheme="minorBidi"/>
          <w:color w:val="000000" w:themeColor="text1"/>
          <w:sz w:val="28"/>
          <w:szCs w:val="28"/>
        </w:rPr>
        <w:t>was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no.</w:t>
      </w:r>
    </w:p>
    <w:p w14:paraId="370F8925" w14:textId="7F91BF67" w:rsidR="00595FC3" w:rsidRDefault="00595FC3" w:rsidP="00595FC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Now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foregn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key constraint is removed.</w:t>
      </w:r>
    </w:p>
    <w:p w14:paraId="1568DFBC" w14:textId="6A98E97C" w:rsidR="00595FC3" w:rsidRDefault="00595FC3" w:rsidP="00595FC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  <w:szCs w:val="28"/>
        </w:rPr>
      </w:pP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>So</w:t>
      </w:r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 xml:space="preserve"> it’s success.</w:t>
      </w:r>
    </w:p>
    <w:p w14:paraId="074229EB" w14:textId="1FD97967" w:rsidR="00595FC3" w:rsidRDefault="00595FC3" w:rsidP="00595FC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 xml:space="preserve">No error </w:t>
      </w: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>message</w:t>
      </w:r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>.</w:t>
      </w:r>
    </w:p>
    <w:p w14:paraId="751315B8" w14:textId="78B8D7B6" w:rsidR="00595FC3" w:rsidRDefault="00595FC3" w:rsidP="00595F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663865D0" w14:textId="77777777" w:rsidR="00595FC3" w:rsidRPr="00595FC3" w:rsidRDefault="00595FC3" w:rsidP="00595FC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  <w:szCs w:val="28"/>
        </w:rPr>
      </w:pPr>
    </w:p>
    <w:p w14:paraId="34953FC4" w14:textId="77777777" w:rsidR="005B7815" w:rsidRPr="00E46358" w:rsidRDefault="005B7815" w:rsidP="005B78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  <w:sz w:val="28"/>
          <w:szCs w:val="28"/>
        </w:rPr>
      </w:pPr>
    </w:p>
    <w:p w14:paraId="5CBC1E83" w14:textId="77777777" w:rsidR="005B7815" w:rsidRPr="00E46358" w:rsidRDefault="005B7815" w:rsidP="005B78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Try to add the foreign key constraint back in using WITH CHECK. </w:t>
      </w:r>
      <w:r w:rsidRPr="00E46358">
        <w:rPr>
          <w:rFonts w:asciiTheme="minorBidi" w:hAnsiTheme="minorBidi"/>
          <w:sz w:val="28"/>
          <w:szCs w:val="28"/>
        </w:rPr>
        <w:br/>
      </w:r>
    </w:p>
    <w:p w14:paraId="37EB7F6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ALTER TABLE </w:t>
      </w:r>
      <w:proofErr w:type="spellStart"/>
      <w:r w:rsidRPr="00E46358">
        <w:rPr>
          <w:rFonts w:asciiTheme="minorBidi" w:hAnsiTheme="minorBidi"/>
          <w:sz w:val="28"/>
          <w:szCs w:val="28"/>
        </w:rPr>
        <w:t>Production.Products</w:t>
      </w:r>
      <w:proofErr w:type="spellEnd"/>
      <w:r w:rsidRPr="00E46358">
        <w:rPr>
          <w:rFonts w:asciiTheme="minorBidi" w:hAnsiTheme="minorBidi"/>
          <w:sz w:val="28"/>
          <w:szCs w:val="28"/>
        </w:rPr>
        <w:t xml:space="preserve"> WITH CHECK</w:t>
      </w:r>
    </w:p>
    <w:p w14:paraId="608356E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ADD CONSTRAINT </w:t>
      </w:r>
      <w:proofErr w:type="spellStart"/>
      <w:r w:rsidRPr="00E46358">
        <w:rPr>
          <w:rFonts w:asciiTheme="minorBidi" w:hAnsiTheme="minorBidi"/>
          <w:sz w:val="28"/>
          <w:szCs w:val="28"/>
        </w:rPr>
        <w:t>FK_Products_Categories</w:t>
      </w:r>
      <w:proofErr w:type="spellEnd"/>
      <w:r w:rsidRPr="00E46358">
        <w:rPr>
          <w:rFonts w:asciiTheme="minorBidi" w:hAnsiTheme="minorBidi"/>
          <w:sz w:val="28"/>
          <w:szCs w:val="28"/>
        </w:rPr>
        <w:t xml:space="preserve"> FOREIGN </w:t>
      </w:r>
      <w:proofErr w:type="gramStart"/>
      <w:r w:rsidRPr="00E46358">
        <w:rPr>
          <w:rFonts w:asciiTheme="minorBidi" w:hAnsiTheme="minorBidi"/>
          <w:sz w:val="28"/>
          <w:szCs w:val="28"/>
        </w:rPr>
        <w:t>KEY(</w:t>
      </w:r>
      <w:proofErr w:type="spellStart"/>
      <w:proofErr w:type="gramEnd"/>
      <w:r w:rsidRPr="00E46358">
        <w:rPr>
          <w:rFonts w:asciiTheme="minorBidi" w:hAnsiTheme="minorBidi"/>
          <w:sz w:val="28"/>
          <w:szCs w:val="28"/>
        </w:rPr>
        <w:t>categoryid</w:t>
      </w:r>
      <w:proofErr w:type="spellEnd"/>
      <w:r w:rsidRPr="00E46358">
        <w:rPr>
          <w:rFonts w:asciiTheme="minorBidi" w:hAnsiTheme="minorBidi"/>
          <w:sz w:val="28"/>
          <w:szCs w:val="28"/>
        </w:rPr>
        <w:t>)</w:t>
      </w:r>
    </w:p>
    <w:p w14:paraId="29A9B682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 xml:space="preserve">REFERENCES </w:t>
      </w:r>
      <w:proofErr w:type="spellStart"/>
      <w:r w:rsidRPr="00E46358">
        <w:rPr>
          <w:rFonts w:asciiTheme="minorBidi" w:hAnsiTheme="minorBidi"/>
          <w:sz w:val="28"/>
          <w:szCs w:val="28"/>
        </w:rPr>
        <w:t>Production.</w:t>
      </w:r>
      <w:r w:rsidRPr="00E46358">
        <w:rPr>
          <w:rFonts w:asciiTheme="minorBidi" w:hAnsiTheme="minorBidi"/>
          <w:color w:val="000000"/>
          <w:sz w:val="28"/>
          <w:szCs w:val="28"/>
        </w:rPr>
        <w:t>ProductCategory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</w:rPr>
        <w:t xml:space="preserve"> (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</w:rPr>
        <w:t>ProductCategoryID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</w:rPr>
        <w:t>);</w:t>
      </w:r>
    </w:p>
    <w:p w14:paraId="6ECB63DA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t>GO</w:t>
      </w:r>
    </w:p>
    <w:p w14:paraId="0BC29F1B" w14:textId="365DC1AB" w:rsidR="005B7815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sz w:val="28"/>
          <w:szCs w:val="28"/>
        </w:rPr>
        <w:lastRenderedPageBreak/>
        <w:tab/>
      </w:r>
      <w:r w:rsidRPr="00E46358">
        <w:rPr>
          <w:rFonts w:asciiTheme="minorBidi" w:hAnsiTheme="minorBidi"/>
          <w:sz w:val="28"/>
          <w:szCs w:val="28"/>
        </w:rPr>
        <w:br/>
      </w:r>
      <w:r w:rsidRPr="00E46358">
        <w:rPr>
          <w:rFonts w:asciiTheme="minorBidi" w:hAnsiTheme="minorBidi"/>
          <w:sz w:val="28"/>
          <w:szCs w:val="28"/>
        </w:rPr>
        <w:tab/>
      </w:r>
      <w:r w:rsidRPr="00E46358">
        <w:rPr>
          <w:rFonts w:asciiTheme="minorBidi" w:hAnsiTheme="minorBidi"/>
          <w:color w:val="FF0000"/>
          <w:sz w:val="28"/>
          <w:szCs w:val="28"/>
        </w:rPr>
        <w:t>What happened and why?</w:t>
      </w:r>
      <w:r w:rsidR="00E46358" w:rsidRPr="00E46358">
        <w:rPr>
          <w:rFonts w:asciiTheme="minorBidi" w:hAnsiTheme="minorBidi"/>
          <w:color w:val="FF0000"/>
          <w:sz w:val="28"/>
          <w:szCs w:val="28"/>
        </w:rPr>
        <w:t xml:space="preserve"> Include the message. </w:t>
      </w:r>
    </w:p>
    <w:p w14:paraId="13EAB0AA" w14:textId="77777777" w:rsidR="00595FC3" w:rsidRPr="00595FC3" w:rsidRDefault="00595FC3" w:rsidP="00595F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595FC3">
        <w:rPr>
          <w:rFonts w:asciiTheme="minorBidi" w:hAnsiTheme="minorBidi"/>
          <w:color w:val="000000" w:themeColor="text1"/>
          <w:sz w:val="28"/>
          <w:szCs w:val="28"/>
        </w:rPr>
        <w:t>Answer:</w:t>
      </w:r>
    </w:p>
    <w:p w14:paraId="45DB94DD" w14:textId="1FD4986C" w:rsidR="00595FC3" w:rsidRDefault="00595FC3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 w:rsidRPr="0028058C">
        <w:rPr>
          <w:rFonts w:asciiTheme="minorBidi" w:hAnsiTheme="minorBidi"/>
          <w:color w:val="000000" w:themeColor="text1"/>
          <w:sz w:val="28"/>
          <w:szCs w:val="28"/>
        </w:rPr>
        <w:t xml:space="preserve">Error </w:t>
      </w:r>
      <w:r w:rsidR="0028058C">
        <w:rPr>
          <w:rFonts w:asciiTheme="minorBidi" w:hAnsiTheme="minorBidi"/>
          <w:color w:val="000000" w:themeColor="text1"/>
          <w:sz w:val="28"/>
          <w:szCs w:val="28"/>
        </w:rPr>
        <w:t>occurred.</w:t>
      </w:r>
    </w:p>
    <w:p w14:paraId="39E81C36" w14:textId="43BAEE2B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ab/>
        <w:t>It’s because 99 value is in table.</w:t>
      </w:r>
    </w:p>
    <w:p w14:paraId="754FCFFE" w14:textId="50098293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ab/>
      </w:r>
      <w:proofErr w:type="gramStart"/>
      <w:r>
        <w:rPr>
          <w:rFonts w:asciiTheme="minorBidi" w:hAnsiTheme="minorBidi"/>
          <w:color w:val="000000" w:themeColor="text1"/>
          <w:sz w:val="28"/>
          <w:szCs w:val="28"/>
        </w:rPr>
        <w:t>So</w:t>
      </w:r>
      <w:proofErr w:type="gramEnd"/>
      <w:r>
        <w:rPr>
          <w:rFonts w:asciiTheme="minorBidi" w:hAnsiTheme="minorBidi"/>
          <w:color w:val="000000" w:themeColor="text1"/>
          <w:sz w:val="28"/>
          <w:szCs w:val="28"/>
        </w:rPr>
        <w:t xml:space="preserve"> when check, error occurs </w:t>
      </w:r>
    </w:p>
    <w:p w14:paraId="17E31866" w14:textId="4AA1B790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tab/>
        <w:t>Message:</w:t>
      </w:r>
    </w:p>
    <w:p w14:paraId="48185257" w14:textId="77777777" w:rsidR="0028058C" w:rsidRDefault="0028058C" w:rsidP="0028058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547, Level 16, State 0, Line 1</w:t>
      </w:r>
    </w:p>
    <w:p w14:paraId="681BA114" w14:textId="77777777" w:rsidR="0028058C" w:rsidRDefault="0028058C" w:rsidP="0028058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ALTER TABLE statement conflicted with the FOREIGN KEY constraint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". The conflict occurred in database "AdventureWorks2017", table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Production.ProductCategory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14:paraId="390BDDB0" w14:textId="77777777" w:rsidR="0028058C" w:rsidRPr="00E46358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445E7A7E" w14:textId="77777777" w:rsidR="005B7815" w:rsidRPr="00E46358" w:rsidRDefault="005B7815" w:rsidP="005B781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inorBidi" w:hAnsiTheme="minorBidi"/>
          <w:sz w:val="28"/>
          <w:szCs w:val="28"/>
        </w:rPr>
      </w:pPr>
    </w:p>
    <w:p w14:paraId="778E09A3" w14:textId="77777777" w:rsidR="005B7815" w:rsidRPr="00E46358" w:rsidRDefault="005B7815" w:rsidP="005B781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00"/>
          <w:sz w:val="28"/>
          <w:szCs w:val="28"/>
        </w:rPr>
        <w:t xml:space="preserve">Update the row so that it has a valid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</w:rPr>
        <w:t>categoryid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</w:rPr>
        <w:t>.</w:t>
      </w:r>
    </w:p>
    <w:p w14:paraId="7F30F73F" w14:textId="77777777" w:rsidR="00E46358" w:rsidRPr="00E46358" w:rsidRDefault="00E46358" w:rsidP="00E46358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FF00FF"/>
          <w:sz w:val="28"/>
          <w:szCs w:val="28"/>
          <w:highlight w:val="white"/>
        </w:rPr>
      </w:pPr>
    </w:p>
    <w:p w14:paraId="0FBFD03A" w14:textId="20307CD0" w:rsidR="00E46358" w:rsidRPr="00E46358" w:rsidRDefault="00E46358" w:rsidP="00E46358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FF00FF"/>
          <w:sz w:val="28"/>
          <w:szCs w:val="28"/>
          <w:highlight w:val="white"/>
        </w:rPr>
        <w:t>UPDATE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</w:p>
    <w:p w14:paraId="4CA3FA51" w14:textId="77777777" w:rsidR="00E46358" w:rsidRPr="00E46358" w:rsidRDefault="00E46358" w:rsidP="00E46358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SET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=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1</w:t>
      </w:r>
    </w:p>
    <w:p w14:paraId="49C6C693" w14:textId="77777777" w:rsidR="00E46358" w:rsidRPr="00E46358" w:rsidRDefault="00E46358" w:rsidP="00E46358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WHERE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productname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=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>N'Product</w:t>
      </w:r>
      <w:proofErr w:type="spellEnd"/>
      <w:r w:rsidRPr="00E46358">
        <w:rPr>
          <w:rFonts w:asciiTheme="minorBidi" w:hAnsiTheme="minorBidi"/>
          <w:color w:val="FF0000"/>
          <w:sz w:val="28"/>
          <w:szCs w:val="28"/>
          <w:highlight w:val="white"/>
        </w:rPr>
        <w:t xml:space="preserve"> TEST'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;</w:t>
      </w:r>
    </w:p>
    <w:p w14:paraId="067BE1DC" w14:textId="77777777" w:rsidR="00E46358" w:rsidRPr="00E46358" w:rsidRDefault="00E46358" w:rsidP="00E46358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FF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GO</w:t>
      </w:r>
    </w:p>
    <w:p w14:paraId="2F530D43" w14:textId="77777777" w:rsidR="00E46358" w:rsidRPr="00E46358" w:rsidRDefault="00E46358" w:rsidP="00E46358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FF"/>
          <w:sz w:val="28"/>
          <w:szCs w:val="28"/>
        </w:rPr>
      </w:pPr>
    </w:p>
    <w:p w14:paraId="2B59AD0B" w14:textId="599474D6" w:rsidR="00E46358" w:rsidRPr="00E46358" w:rsidRDefault="005B7815" w:rsidP="00E46358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FF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t xml:space="preserve">Include </w:t>
      </w:r>
      <w:r w:rsidR="00E46358" w:rsidRPr="00E46358">
        <w:rPr>
          <w:rFonts w:asciiTheme="minorBidi" w:hAnsiTheme="minorBidi"/>
          <w:color w:val="FF0000"/>
          <w:sz w:val="28"/>
          <w:szCs w:val="28"/>
        </w:rPr>
        <w:t>the message and execute the select query below:</w:t>
      </w:r>
    </w:p>
    <w:p w14:paraId="01B45185" w14:textId="675B9C30" w:rsidR="005B7815" w:rsidRPr="00E46358" w:rsidRDefault="00E46358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select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*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from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</w:p>
    <w:p w14:paraId="7DA7FBC2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</w:rPr>
      </w:pPr>
    </w:p>
    <w:p w14:paraId="30723445" w14:textId="7F1348CB" w:rsidR="005B7815" w:rsidRDefault="0028058C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Answer:</w:t>
      </w:r>
    </w:p>
    <w:p w14:paraId="21DC8497" w14:textId="4A248B2B" w:rsidR="0028058C" w:rsidRDefault="0028058C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This is message.</w:t>
      </w:r>
    </w:p>
    <w:p w14:paraId="79C6B5AD" w14:textId="76FBC091" w:rsidR="0028058C" w:rsidRDefault="0028058C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3317739C" w14:textId="77777777" w:rsidR="0028058C" w:rsidRPr="00E46358" w:rsidRDefault="0028058C" w:rsidP="005B7815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sz w:val="28"/>
          <w:szCs w:val="28"/>
        </w:rPr>
      </w:pPr>
    </w:p>
    <w:p w14:paraId="284C101D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333333"/>
          <w:sz w:val="28"/>
          <w:szCs w:val="28"/>
        </w:rPr>
        <w:t xml:space="preserve">9. </w:t>
      </w:r>
      <w:r w:rsidRPr="00E46358">
        <w:rPr>
          <w:rFonts w:asciiTheme="minorBidi" w:hAnsiTheme="minorBidi"/>
          <w:color w:val="000000"/>
          <w:sz w:val="28"/>
          <w:szCs w:val="28"/>
        </w:rPr>
        <w:t>Now try to add the foreign key constraint back to the table.</w:t>
      </w:r>
    </w:p>
    <w:p w14:paraId="25E9AD6B" w14:textId="77777777" w:rsidR="00E46358" w:rsidRPr="00E46358" w:rsidRDefault="00E46358" w:rsidP="00E46358">
      <w:pPr>
        <w:autoSpaceDE w:val="0"/>
        <w:autoSpaceDN w:val="0"/>
        <w:adjustRightInd w:val="0"/>
        <w:spacing w:before="0" w:after="0" w:line="240" w:lineRule="auto"/>
        <w:rPr>
          <w:rFonts w:asciiTheme="minorBidi" w:hAnsiTheme="minorBidi"/>
          <w:color w:val="0000FF"/>
          <w:sz w:val="28"/>
          <w:szCs w:val="28"/>
          <w:highlight w:val="white"/>
        </w:rPr>
      </w:pPr>
    </w:p>
    <w:p w14:paraId="7DC650DC" w14:textId="21D5E61D" w:rsidR="00E46358" w:rsidRPr="00E46358" w:rsidRDefault="00E46358" w:rsidP="00E46358">
      <w:pPr>
        <w:autoSpaceDE w:val="0"/>
        <w:autoSpaceDN w:val="0"/>
        <w:adjustRightInd w:val="0"/>
        <w:spacing w:before="0"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ALTER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TABLE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WITH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CHECK</w:t>
      </w:r>
    </w:p>
    <w:p w14:paraId="3C1911F1" w14:textId="77777777" w:rsidR="00E46358" w:rsidRPr="00E46358" w:rsidRDefault="00E46358" w:rsidP="00E46358">
      <w:pPr>
        <w:autoSpaceDE w:val="0"/>
        <w:autoSpaceDN w:val="0"/>
        <w:adjustRightInd w:val="0"/>
        <w:spacing w:before="0"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ADD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CONSTRAINT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FK_Products_Categories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FOREIGN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gramStart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KEY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</w:t>
      </w:r>
    </w:p>
    <w:p w14:paraId="28D21482" w14:textId="77777777" w:rsidR="00E46358" w:rsidRPr="00E46358" w:rsidRDefault="00E46358" w:rsidP="00E46358">
      <w:pPr>
        <w:autoSpaceDE w:val="0"/>
        <w:autoSpaceDN w:val="0"/>
        <w:adjustRightInd w:val="0"/>
        <w:spacing w:before="0" w:after="0" w:line="240" w:lineRule="auto"/>
        <w:rPr>
          <w:rFonts w:asciiTheme="minorBidi" w:hAnsiTheme="minorBidi"/>
          <w:color w:val="000000"/>
          <w:sz w:val="28"/>
          <w:szCs w:val="28"/>
          <w:highlight w:val="white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REFERENCES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 xml:space="preserve">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Production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.</w:t>
      </w:r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ProductCategory</w:t>
      </w:r>
      <w:proofErr w:type="spellEnd"/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 xml:space="preserve"> </w:t>
      </w:r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(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  <w:highlight w:val="white"/>
        </w:rPr>
        <w:t>ProductCategoryID</w:t>
      </w:r>
      <w:proofErr w:type="spellEnd"/>
      <w:r w:rsidRPr="00E46358">
        <w:rPr>
          <w:rFonts w:asciiTheme="minorBidi" w:hAnsiTheme="minorBidi"/>
          <w:color w:val="808080"/>
          <w:sz w:val="28"/>
          <w:szCs w:val="28"/>
          <w:highlight w:val="white"/>
        </w:rPr>
        <w:t>);</w:t>
      </w:r>
    </w:p>
    <w:p w14:paraId="0F44F5C7" w14:textId="1E697D6B" w:rsidR="005B7815" w:rsidRPr="00E46358" w:rsidRDefault="00E46358" w:rsidP="00E463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FF"/>
          <w:sz w:val="28"/>
          <w:szCs w:val="28"/>
          <w:highlight w:val="white"/>
        </w:rPr>
        <w:t>GO</w:t>
      </w:r>
    </w:p>
    <w:p w14:paraId="7EBDBA2C" w14:textId="77777777" w:rsidR="00E46358" w:rsidRPr="00E46358" w:rsidRDefault="00E46358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14:paraId="63958904" w14:textId="196CD1EA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FF0000"/>
          <w:sz w:val="28"/>
          <w:szCs w:val="28"/>
        </w:rPr>
        <w:t>This time what happened? Can you explain why?</w:t>
      </w:r>
    </w:p>
    <w:p w14:paraId="7AB6415B" w14:textId="59AC7386" w:rsidR="005B7815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Answer:</w:t>
      </w:r>
    </w:p>
    <w:p w14:paraId="47D8C94D" w14:textId="30F72EDB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This is success.</w:t>
      </w:r>
    </w:p>
    <w:p w14:paraId="15CD483A" w14:textId="35C253BC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Message:</w:t>
      </w:r>
    </w:p>
    <w:p w14:paraId="7B1315C1" w14:textId="188B95EE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68D3F114" w14:textId="7DB1637D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This </w:t>
      </w:r>
      <w:r>
        <w:rPr>
          <w:rFonts w:asciiTheme="minorBidi" w:hAnsiTheme="minorBidi"/>
          <w:color w:val="000000"/>
          <w:sz w:val="28"/>
          <w:szCs w:val="28"/>
        </w:rPr>
        <w:t>table is updated.</w:t>
      </w:r>
    </w:p>
    <w:p w14:paraId="1942BB88" w14:textId="5FD1F41D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So now,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categoryid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 xml:space="preserve"> value is in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Production.ProductCategory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 xml:space="preserve"> ids.</w:t>
      </w:r>
    </w:p>
    <w:p w14:paraId="148EF001" w14:textId="53BA1209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gramStart"/>
      <w:r>
        <w:rPr>
          <w:rFonts w:asciiTheme="minorBidi" w:hAnsiTheme="minorBidi"/>
          <w:color w:val="000000"/>
          <w:sz w:val="28"/>
          <w:szCs w:val="28"/>
        </w:rPr>
        <w:t>Therefore</w:t>
      </w:r>
      <w:proofErr w:type="gramEnd"/>
      <w:r>
        <w:rPr>
          <w:rFonts w:asciiTheme="minorBidi" w:hAnsiTheme="minorBidi"/>
          <w:color w:val="000000"/>
          <w:sz w:val="28"/>
          <w:szCs w:val="28"/>
        </w:rPr>
        <w:t xml:space="preserve"> when check, everything is okay.</w:t>
      </w:r>
    </w:p>
    <w:p w14:paraId="2452D4B7" w14:textId="56DB3A0F" w:rsidR="0028058C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gramStart"/>
      <w:r>
        <w:rPr>
          <w:rFonts w:asciiTheme="minorBidi" w:hAnsiTheme="minorBidi"/>
          <w:color w:val="000000"/>
          <w:sz w:val="28"/>
          <w:szCs w:val="28"/>
        </w:rPr>
        <w:t>So</w:t>
      </w:r>
      <w:proofErr w:type="gramEnd"/>
      <w:r>
        <w:rPr>
          <w:rFonts w:asciiTheme="minorBidi" w:hAnsiTheme="minorBidi"/>
          <w:color w:val="000000"/>
          <w:sz w:val="28"/>
          <w:szCs w:val="28"/>
        </w:rPr>
        <w:t xml:space="preserve"> This command completed successfully.</w:t>
      </w:r>
    </w:p>
    <w:p w14:paraId="334F2FB6" w14:textId="77777777" w:rsidR="0028058C" w:rsidRPr="00E46358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14:paraId="3CF63745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333333"/>
          <w:sz w:val="28"/>
          <w:szCs w:val="28"/>
        </w:rPr>
        <w:t xml:space="preserve">10. </w:t>
      </w:r>
      <w:r w:rsidRPr="00E46358">
        <w:rPr>
          <w:rFonts w:asciiTheme="minorBidi" w:hAnsiTheme="minorBidi"/>
          <w:color w:val="000000"/>
          <w:sz w:val="28"/>
          <w:szCs w:val="28"/>
        </w:rPr>
        <w:t>Drop the test row from the table.</w:t>
      </w:r>
    </w:p>
    <w:p w14:paraId="4CB32B9B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00"/>
          <w:sz w:val="28"/>
          <w:szCs w:val="28"/>
        </w:rPr>
        <w:t xml:space="preserve">DELETE FROM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</w:rPr>
        <w:t>Production.Products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</w:rPr>
        <w:t xml:space="preserve"> </w:t>
      </w:r>
    </w:p>
    <w:p w14:paraId="109CB579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00"/>
          <w:sz w:val="28"/>
          <w:szCs w:val="28"/>
        </w:rPr>
        <w:t xml:space="preserve">WHERE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</w:rPr>
        <w:t>productname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</w:rPr>
        <w:t xml:space="preserve"> =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</w:rPr>
        <w:t>N'Product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</w:rPr>
        <w:t xml:space="preserve"> TEST';</w:t>
      </w:r>
    </w:p>
    <w:p w14:paraId="66EAA67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FF0000"/>
          <w:sz w:val="28"/>
          <w:szCs w:val="28"/>
        </w:rPr>
      </w:pPr>
    </w:p>
    <w:p w14:paraId="6BC221A0" w14:textId="2359A7F0" w:rsidR="005B7815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Answer:</w:t>
      </w:r>
    </w:p>
    <w:p w14:paraId="418C5703" w14:textId="758BC09B" w:rsidR="0028058C" w:rsidRPr="00E46358" w:rsidRDefault="0028058C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Success.</w:t>
      </w:r>
    </w:p>
    <w:p w14:paraId="4129B6E0" w14:textId="675D879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00"/>
          <w:sz w:val="28"/>
          <w:szCs w:val="28"/>
        </w:rPr>
        <w:t xml:space="preserve">11- Do some research to find out how to list all the constraints using a T-SQL command. </w:t>
      </w:r>
    </w:p>
    <w:p w14:paraId="78598F81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14:paraId="1EE349CB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00"/>
          <w:sz w:val="28"/>
          <w:szCs w:val="28"/>
        </w:rPr>
        <w:t>Run the command and list:</w:t>
      </w:r>
    </w:p>
    <w:p w14:paraId="1092A307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E46358">
        <w:rPr>
          <w:rFonts w:asciiTheme="minorBidi" w:hAnsiTheme="minorBidi"/>
          <w:color w:val="000000"/>
          <w:sz w:val="28"/>
          <w:szCs w:val="28"/>
        </w:rPr>
        <w:t xml:space="preserve">All the Primary Key, Foreign Key and Unique constraints in the </w:t>
      </w:r>
      <w:proofErr w:type="spellStart"/>
      <w:r w:rsidRPr="00E46358">
        <w:rPr>
          <w:rFonts w:asciiTheme="minorBidi" w:hAnsiTheme="minorBidi"/>
          <w:color w:val="000000"/>
          <w:sz w:val="28"/>
          <w:szCs w:val="28"/>
        </w:rPr>
        <w:t>AdventureWorks</w:t>
      </w:r>
      <w:proofErr w:type="spellEnd"/>
      <w:r w:rsidRPr="00E46358">
        <w:rPr>
          <w:rFonts w:asciiTheme="minorBidi" w:hAnsiTheme="minorBidi"/>
          <w:color w:val="000000"/>
          <w:sz w:val="28"/>
          <w:szCs w:val="28"/>
        </w:rPr>
        <w:t xml:space="preserve"> table. There are several ways to reach to a solution but try to find the simple one.</w:t>
      </w:r>
    </w:p>
    <w:p w14:paraId="6484F272" w14:textId="7DDCF619" w:rsidR="005B7815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14:paraId="20DA0875" w14:textId="0456BDA0" w:rsidR="007B6F99" w:rsidRDefault="007B6F99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Answer:</w:t>
      </w:r>
    </w:p>
    <w:p w14:paraId="09AC72E7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table_view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C0B434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CDEFC7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48AAC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8B92E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details</w:t>
      </w:r>
    </w:p>
    <w:p w14:paraId="4AE50B9A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FAF061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table_view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4A67B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</w:p>
    <w:p w14:paraId="26D3B672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'View'</w:t>
      </w:r>
    </w:p>
    <w:p w14:paraId="230AED43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CDF81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 key'</w:t>
      </w:r>
    </w:p>
    <w:p w14:paraId="3B575299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'UQ'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'Unique constraint'</w:t>
      </w:r>
    </w:p>
    <w:p w14:paraId="20087F71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'Unique clustered index'</w:t>
      </w:r>
    </w:p>
    <w:p w14:paraId="010DCCF3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'Unique index'</w:t>
      </w:r>
    </w:p>
    <w:p w14:paraId="097C30EA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6D420B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8B9ED1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column_names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[details]</w:t>
      </w:r>
    </w:p>
    <w:p w14:paraId="355868B5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BB5A4C0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227E07AF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57F98550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key_constraints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A7C2582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79EBB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unique_index_id</w:t>
      </w:r>
      <w:proofErr w:type="spellEnd"/>
    </w:p>
    <w:p w14:paraId="4A512FBE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27A174A0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14:paraId="7803E77A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48D42CDB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0EC99904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column_id</w:t>
      </w:r>
      <w:proofErr w:type="spellEnd"/>
    </w:p>
    <w:p w14:paraId="66FFDE8E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0109DEF5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</w:p>
    <w:p w14:paraId="72BB09A9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C6E7C21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path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9CB404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7B2AF81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is_ms_shipped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D03CE97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1951D2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fk_tab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64AC66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3686FF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'Foreign key'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E5921E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236C8D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pk_tab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3084D65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</w:p>
    <w:p w14:paraId="708DCC04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fk_tab</w:t>
      </w:r>
      <w:proofErr w:type="spellEnd"/>
    </w:p>
    <w:p w14:paraId="0AD8BBBB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parent_object_id</w:t>
      </w:r>
      <w:proofErr w:type="spellEnd"/>
    </w:p>
    <w:p w14:paraId="37A6AC4E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pk_tab</w:t>
      </w:r>
      <w:proofErr w:type="spellEnd"/>
    </w:p>
    <w:p w14:paraId="102D0F18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referenced_object_id</w:t>
      </w:r>
      <w:proofErr w:type="spellEnd"/>
    </w:p>
    <w:p w14:paraId="2BA8CEA2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_key_columns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fk_cols</w:t>
      </w:r>
      <w:proofErr w:type="spellEnd"/>
    </w:p>
    <w:p w14:paraId="060BD833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0F71CA9D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B769159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2D288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438506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'Check constraint'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52F3F2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6570AC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definition]</w:t>
      </w:r>
    </w:p>
    <w:p w14:paraId="65A01D38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_constraints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</w:p>
    <w:p w14:paraId="4A8DEA06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157CB9C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602AFAEF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6BE985CD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_column_id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column_id</w:t>
      </w:r>
      <w:proofErr w:type="spellEnd"/>
    </w:p>
    <w:p w14:paraId="78BF07A6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53956703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59DB3BC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4FE60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9F82DE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'Default constraint'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6C37E5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A91D57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definition]</w:t>
      </w:r>
    </w:p>
    <w:p w14:paraId="1ED76195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default_constraints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</w:t>
      </w:r>
    </w:p>
    <w:p w14:paraId="47C755D7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534E23C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18D7FC6E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all_columns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30FBB944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_column_id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column_id</w:t>
      </w:r>
      <w:proofErr w:type="spellEnd"/>
    </w:p>
    <w:p w14:paraId="43FF2D1C" w14:textId="77777777" w:rsidR="007B6F99" w:rsidRDefault="007B6F99" w:rsidP="007B6F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EB55495" w14:textId="2F7268FC" w:rsidR="007B6F99" w:rsidRPr="00E46358" w:rsidRDefault="007B6F99" w:rsidP="007B6F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table_view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constraint_name</w:t>
      </w:r>
      <w:proofErr w:type="spellEnd"/>
    </w:p>
    <w:p w14:paraId="5B55F460" w14:textId="77777777" w:rsidR="005B7815" w:rsidRPr="00E46358" w:rsidRDefault="005B7815" w:rsidP="005B781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14:paraId="671C207C" w14:textId="21826B63" w:rsidR="002C74C0" w:rsidRPr="00E46358" w:rsidRDefault="003D507C" w:rsidP="005B7815">
      <w:pPr>
        <w:pStyle w:val="Heading1"/>
        <w:rPr>
          <w:rFonts w:asciiTheme="minorBidi" w:hAnsiTheme="minorBidi" w:cstheme="minorBidi"/>
          <w:sz w:val="28"/>
          <w:szCs w:val="28"/>
        </w:rPr>
      </w:pPr>
    </w:p>
    <w:sectPr w:rsidR="002C74C0" w:rsidRPr="00E46358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30385" w14:textId="77777777" w:rsidR="003D507C" w:rsidRDefault="003D507C" w:rsidP="00C6554A">
      <w:pPr>
        <w:spacing w:before="0" w:after="0" w:line="240" w:lineRule="auto"/>
      </w:pPr>
      <w:r>
        <w:separator/>
      </w:r>
    </w:p>
  </w:endnote>
  <w:endnote w:type="continuationSeparator" w:id="0">
    <w:p w14:paraId="4AFF2B50" w14:textId="77777777" w:rsidR="003D507C" w:rsidRDefault="003D507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F2F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5C456" w14:textId="77777777" w:rsidR="003D507C" w:rsidRDefault="003D507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278BC0" w14:textId="77777777" w:rsidR="003D507C" w:rsidRDefault="003D507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A9304A"/>
    <w:multiLevelType w:val="hybridMultilevel"/>
    <w:tmpl w:val="A18616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B5D71"/>
    <w:multiLevelType w:val="hybridMultilevel"/>
    <w:tmpl w:val="1EF01E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tLSwNDKxtDQ1tzRQ0lEKTi0uzszPAykwrgUAEF9MVCwAAAA="/>
  </w:docVars>
  <w:rsids>
    <w:rsidRoot w:val="005B7815"/>
    <w:rsid w:val="002554CD"/>
    <w:rsid w:val="0028058C"/>
    <w:rsid w:val="00293B83"/>
    <w:rsid w:val="002B4294"/>
    <w:rsid w:val="00333D0D"/>
    <w:rsid w:val="003D507C"/>
    <w:rsid w:val="0048658D"/>
    <w:rsid w:val="004C049F"/>
    <w:rsid w:val="004C5A4C"/>
    <w:rsid w:val="005000E2"/>
    <w:rsid w:val="005174C3"/>
    <w:rsid w:val="00595FC3"/>
    <w:rsid w:val="005B7815"/>
    <w:rsid w:val="00614563"/>
    <w:rsid w:val="006A3CE7"/>
    <w:rsid w:val="00771123"/>
    <w:rsid w:val="007B6F99"/>
    <w:rsid w:val="00807AD7"/>
    <w:rsid w:val="0085703E"/>
    <w:rsid w:val="008E2213"/>
    <w:rsid w:val="00961D39"/>
    <w:rsid w:val="009F17C1"/>
    <w:rsid w:val="009F3E6C"/>
    <w:rsid w:val="00AF682F"/>
    <w:rsid w:val="00C6554A"/>
    <w:rsid w:val="00DC303D"/>
    <w:rsid w:val="00E16810"/>
    <w:rsid w:val="00E46358"/>
    <w:rsid w:val="00ED7C44"/>
    <w:rsid w:val="00F04A92"/>
    <w:rsid w:val="00F63F05"/>
    <w:rsid w:val="00F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E98B"/>
  <w15:chartTrackingRefBased/>
  <w15:docId w15:val="{B8751164-2CD1-4075-9887-E6210C7D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5B7815"/>
    <w:pPr>
      <w:spacing w:before="0" w:after="160" w:line="259" w:lineRule="auto"/>
      <w:ind w:left="720"/>
      <w:contextualSpacing/>
    </w:pPr>
    <w:rPr>
      <w:color w:val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146</TotalTime>
  <Pages>10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</dc:creator>
  <cp:keywords/>
  <dc:description/>
  <cp:lastModifiedBy>TryTry</cp:lastModifiedBy>
  <cp:revision>11</cp:revision>
  <dcterms:created xsi:type="dcterms:W3CDTF">2020-03-25T01:54:00Z</dcterms:created>
  <dcterms:modified xsi:type="dcterms:W3CDTF">2020-11-28T21:11:00Z</dcterms:modified>
</cp:coreProperties>
</file>